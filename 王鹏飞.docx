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55D8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-1213485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pt;margin-top:-95.55pt;height:844.15pt;width:592.65pt;z-index:-251657216;v-text-anchor:middle;mso-width-relative:page;mso-height-relative:page;" fillcolor="#FFFFFF [3212]" filled="t" stroked="f" coordsize="21600,21600" o:gfxdata="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uLzHzYAAAADgEAAA8AAAAAAAAAAQAgAAAAIgAAAGRycy9kb3ducmV2LnhtbFBL&#10;AQIUABQAAAAIAIdO4kD8tgABaAIAAMAEAAAOAAAAAAAAAAEAIAAAACc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-328295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424D96"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1pt;margin-top:-25.85pt;height:73.35pt;width:165pt;z-index:251660288;mso-width-relative:page;mso-height-relative:page;" filled="f" stroked="f" coordsize="21600,21600" o:gfxdata="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1J+b&#10;1gAAAAgBAAAPAAAAAAAAAAEAIAAAACIAAABkcnMvZG93bnJldi54bWxQSwECFAAUAAAACACHTuJA&#10;AfrGuiMCAAAp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B424D96"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-147320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-11.6pt;height:44.95pt;width:0pt;z-index:251661312;mso-width-relative:page;mso-height-relative:page;" filled="f" stroked="t" coordsize="21600,21600" o:gfxdata="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AsVr2QAAAAoBAAAPAAAAAAAAAAEAIAAAACIAAABkcnMvZG93bnJldi54bWxQSwECFAAU&#10;AAAACACHTuJAALMDUvABAADTAwAADgAAAAAAAAABACAAAAAoAQAAZHJzL2Uyb0RvYy54bWxQSwUG&#10;AAAAAAYABgBZAQAAig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4384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8tmls2gAAAAoBAAAPAAAAAAAAAAEAIAAAACIAAABkcnMvZG93bnJldi54&#10;bWxQSwECFAAUAAAACACHTuJA3IEC/aYIAAD+KQAADgAAAAAAAAABACAAAAAp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3360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e1YD+dkA&#10;AAAKAQAADwAAAAAAAAABACAAAAAiAAAAZHJzL2Rvd25yZXYueG1sUEsBAhQAFAAAAAgAh07iQGnm&#10;bcXpCQAAzDUAAA4AAAAAAAAAAQAgAAAAKAEAAGRycy9lMm9Eb2MueG1sUEsFBgAAAAAGAAYAWQEA&#10;AI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2336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A3Ds7l2QAAAAsBAAAPAAAA&#10;AAAAAAEAIAAAACIAAABkcnMvZG93bnJldi54bWxQSwECFAAUAAAACACHTuJA04mIcBgKAAA1MwAA&#10;DgAAAAAAAAABACAAAAAoAQAAZHJzL2Uyb0RvYy54bWxQSwUGAAAAAAYABgBZAQAAs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FD41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pt;margin-top:108.75pt;height:22.35pt;width:534pt;mso-position-vertical-relative:page;z-index:251669504;mso-width-relative:page;mso-height-relative:page;" coordsize="6781800,284400" o:gfxdata="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DTnS2DbAAAACwEAAA8AAAAAAAAAAQAgAAAAIgAAAGRycy9kb3ducmV2LnhtbFBLAQIUABQA&#10;AAAIAIdO4kB0/RM9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94FD41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66571F1">
      <w:pPr>
        <w:adjustRightInd w:val="0"/>
        <w:snapToGrid w:val="0"/>
      </w:pPr>
    </w:p>
    <w:p w14:paraId="105243DC"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107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H1nhCHYAAAACQEAAA8A&#10;AAAAAAAAAQAgAAAAIgAAAGRycy9kb3ducmV2LnhtbFBLAQIUABQAAAAIAIdO4kD09fFxigQAAC0S&#10;AAAOAAAAAAAAAAEAIAAAACc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 w14:paraId="7C2969CE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0048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lkHM1QAAAAoBAAAPAAAAAAAAAAEAIAAAACIAAABkcnMvZG93bnJldi54bWxQSwECFAAU&#10;AAAACACHTuJA1ZkvCfQBAADVAwAADgAAAAAAAAABACAAAAAkAQAAZHJzL2Uyb0RvYy54bWxQSwUG&#10;AAAAAAYABgBZAQAAigUAAAAA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 w14:paraId="47E3A460">
      <w:pPr>
        <w:adjustRightInd w:val="0"/>
        <w:snapToGrid w:val="0"/>
      </w:pPr>
    </w:p>
    <w:p w14:paraId="69480B61"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</wp:posOffset>
                </wp:positionV>
                <wp:extent cx="3013710" cy="9048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24860" y="1676400"/>
                          <a:ext cx="301371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40C9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5ADC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github.com/Htwangpengfei/react-ssr</w:t>
                            </w:r>
                          </w:p>
                          <w:p w14:paraId="4504E26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统招全日制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4CDA0DD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到岗时间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2周内到岗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pt;margin-top:3.9pt;height:71.25pt;width:237.3pt;z-index:251668480;v-text-anchor:middle;mso-width-relative:page;mso-height-relative:page;" filled="f" stroked="f" coordsize="21600,21600" o:gfxdata="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krll32gAAAAkBAAAPAAAAAAAAAAEAIAAAACIAAABkcnMvZG93bnJldi54bWxQ&#10;SwECFAAUAAAACACHTuJAyeCMCS4CAAA3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40C9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6B5ADC4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github：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github.com/Htwangpengfei/react-ssr</w:t>
                      </w:r>
                    </w:p>
                    <w:p w14:paraId="4504E26B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统招全日制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本科</w:t>
                      </w:r>
                    </w:p>
                    <w:p w14:paraId="4CDA0DD4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到岗时间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2周内到岗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132080</wp:posOffset>
                </wp:positionV>
                <wp:extent cx="1317625" cy="774700"/>
                <wp:effectExtent l="6350" t="6350" r="2222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8955" y="1903095"/>
                          <a:ext cx="1317625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1B73">
                            <w:pPr>
                              <w:adjustRightInd w:val="0"/>
                              <w:snapToGrid w:val="0"/>
                              <w:rPr>
                                <w:rFonts w:hint="default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求职目标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：</w:t>
                            </w:r>
                          </w:p>
                          <w:p w14:paraId="64E21FA0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web前端开发</w:t>
                            </w:r>
                          </w:p>
                          <w:p w14:paraId="03961852">
                            <w:pPr>
                              <w:adjustRightInd w:val="0"/>
                              <w:snapToGrid w:val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期望薪资18-22k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65pt;margin-top:10.4pt;height:61pt;width:103.75pt;z-index:251674624;mso-width-relative:page;mso-height-relative:page;" fillcolor="#FFFFFF [3201]" filled="t" stroked="t" coordsize="21600,21600" o:gfxdata="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Sp261gAAAAsBAAAPAAAAAAAAAAEAIAAAACIAAABkcnMvZG93bnJldi54bWxQSwECFAAU&#10;AAAACACHTuJAkj8Hd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0F1B73">
                      <w:pPr>
                        <w:adjustRightInd w:val="0"/>
                        <w:snapToGrid w:val="0"/>
                        <w:rPr>
                          <w:rFonts w:hint="default"/>
                          <w:lang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求职目标</w:t>
                      </w:r>
                      <w:r>
                        <w:rPr>
                          <w:rFonts w:hint="default"/>
                          <w:lang w:eastAsia="zh-Hans"/>
                        </w:rPr>
                        <w:t>：</w:t>
                      </w:r>
                    </w:p>
                    <w:p w14:paraId="64E21FA0">
                      <w:pPr>
                        <w:adjustRightInd w:val="0"/>
                        <w:snapToGrid w:val="0"/>
                        <w:rPr>
                          <w:rFonts w:hint="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web前端开发</w:t>
                      </w:r>
                    </w:p>
                    <w:p w14:paraId="03961852">
                      <w:pPr>
                        <w:adjustRightInd w:val="0"/>
                        <w:snapToGrid w:val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期望薪资18-22k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466975" cy="9048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4669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1560B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王鹏飞</w:t>
                            </w:r>
                          </w:p>
                          <w:p w14:paraId="05746B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13932591486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E1DD8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</w:t>
                            </w:r>
                            <w:r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</w:rPr>
                              <w:instrText xml:space="preserve"> HYPERLINK "mailto:1831273202@qq.com" </w:instrText>
                            </w:r>
                            <w:r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</w:rPr>
                              <w:t>1831273202@</w:t>
                            </w:r>
                            <w:r>
                              <w:rPr>
                                <w:rStyle w:val="10"/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  <w:lang w:val="en-US" w:eastAsia="zh-Hans"/>
                              </w:rPr>
                              <w:t>qq</w:t>
                            </w:r>
                            <w:r>
                              <w:rPr>
                                <w:rStyle w:val="10"/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  <w:lang w:val="en-US" w:eastAsia="zh-CN"/>
                              </w:rPr>
                              <w:t>.com</w:t>
                            </w:r>
                            <w:r>
                              <w:rPr>
                                <w:rFonts w:hint="default" w:ascii="微软雅黑" w:hAnsi="微软雅黑"/>
                                <w:color w:val="auto"/>
                                <w:sz w:val="20"/>
                                <w:szCs w:val="20"/>
                                <w:u w:color="FFFFFF" w:themeColor="background1"/>
                              </w:rPr>
                              <w:fldChar w:fldCharType="end"/>
                            </w:r>
                          </w:p>
                          <w:p w14:paraId="3D13104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工作经验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71.25pt;width:194.25pt;z-index:251667456;v-text-anchor:middle;mso-width-relative:page;mso-height-relative:page;" filled="f" stroked="f" coordsize="21600,21600" o:gfxdata="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BxFXLYAAAACAEAAA8AAAAAAAAAAQAgAAAAIgAAAGRycy9kb3ducmV2LnhtbFBLAQIU&#10;ABQAAAAIAIdO4kCgPeDmLAIAADY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71560B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王鹏飞</w:t>
                      </w:r>
                    </w:p>
                    <w:p w14:paraId="05746B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13932591486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27E1DD8D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</w:t>
                      </w:r>
                      <w:r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</w:rPr>
                        <w:instrText xml:space="preserve"> HYPERLINK "mailto:1831273202@qq.com" </w:instrText>
                      </w:r>
                      <w:r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</w:rPr>
                        <w:t>1831273202@</w:t>
                      </w:r>
                      <w:r>
                        <w:rPr>
                          <w:rStyle w:val="10"/>
                          <w:rFonts w:hint="eastAsia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  <w:lang w:val="en-US" w:eastAsia="zh-Hans"/>
                        </w:rPr>
                        <w:t>qq</w:t>
                      </w:r>
                      <w:r>
                        <w:rPr>
                          <w:rStyle w:val="10"/>
                          <w:rFonts w:hint="eastAsia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  <w:lang w:val="en-US" w:eastAsia="zh-CN"/>
                        </w:rPr>
                        <w:t>.com</w:t>
                      </w:r>
                      <w:r>
                        <w:rPr>
                          <w:rFonts w:hint="default" w:ascii="微软雅黑" w:hAnsi="微软雅黑"/>
                          <w:color w:val="auto"/>
                          <w:sz w:val="20"/>
                          <w:szCs w:val="20"/>
                          <w:u w:color="FFFFFF" w:themeColor="background1"/>
                        </w:rPr>
                        <w:fldChar w:fldCharType="end"/>
                      </w:r>
                    </w:p>
                    <w:p w14:paraId="3D131044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工作经验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</w:p>
    <w:p w14:paraId="1A7D73C9">
      <w:pPr>
        <w:adjustRightInd w:val="0"/>
        <w:snapToGrid w:val="0"/>
      </w:pPr>
    </w:p>
    <w:p w14:paraId="5D686D6D">
      <w:pPr>
        <w:adjustRightInd w:val="0"/>
        <w:snapToGrid w:val="0"/>
      </w:pPr>
    </w:p>
    <w:p w14:paraId="4E43CA19">
      <w:pPr>
        <w:adjustRightInd w:val="0"/>
        <w:snapToGrid w:val="0"/>
      </w:pPr>
    </w:p>
    <w:p w14:paraId="7994D45B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ge">
                  <wp:posOffset>2560955</wp:posOffset>
                </wp:positionV>
                <wp:extent cx="6781800" cy="283210"/>
                <wp:effectExtent l="0" t="0" r="0" b="215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4310A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5pt;margin-top:201.65pt;height:22.3pt;width:534pt;mso-position-vertical-relative:page;z-index:251675648;mso-width-relative:page;mso-height-relative:page;" coordsize="6781800,284400" o:gfxdata="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AAAAAGRycy9QSwECFAAU&#10;AAAACACHTuJAbB0zJdsAAAAMAQAADwAAAAAAAAABACAAAAAiAAAAZHJzL2Rvd25yZXYueG1sUEsB&#10;AhQAFAAAAAgAh07iQOyUzJUtBgAASxYAAA4AAAAAAAAAAQAgAAAAKgEAAGRycy9lMm9Eb2MueG1s&#10;UEsFBgAAAAAGAAYAWQEAAM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+eXkgroAAADb&#10;AAAADwAAAGRycy9kb3ducmV2LnhtbEVPS2vCQBC+C/6HZQRvZqOEKqmbgIKgNxtb0uOYnSah2dmQ&#10;XV//vlsQvM3H95x1fjeduNLgWssK5lEMgriyuuVawedpN1uBcB5ZY2eZFDzIQZ6NR2tMtb3xB10L&#10;X4sQwi5FBY33fSqlqxoy6CLbEwfuxw4GfYBDLfWAtxBuOrmI4zdpsOXQ0GBP24aq3+JiFByOptqW&#10;X5tyRbvF4Vyck8Qm30pNJ/P4HYSnu3+Jn+69DvOX8P9LOEB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5eSC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1E4310A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技术栈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RFMR7sAAADb&#10;AAAADwAAAGRycy9kb3ducmV2LnhtbEVPy2oCMRTdC/2HcIXuNNGC1tHMLEoLhS6Kj6LL6+TOA5Ob&#10;YRIf9eubRcHl4bxXxc1ZcaE+tJ41TMYKBHHpTcu1ht32Y/QKIkRkg9YzafilAEX+NFhhZvyV13TZ&#10;xFqkEA4Zamhi7DIpQ9mQwzD2HXHiKt87jAn2tTQ9XlO4s3Kq1Ew6bDk1NNjRW0PlaXN2GubVeREP&#10;95+Xd39cH7/LyqqvvdX6eThRSxCRbvEh/nd/Gg3TtD59S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FMR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WLXijbsAAADb&#10;AAAADwAAAGRycy9kb3ducmV2LnhtbEWPQYvCMBSE7wv+h/AEb2tqZVepRg+iIB4ErXp+NM+22LyU&#10;JFb992ZB2OMwM98w8+XTNKIj52vLCkbDBARxYXXNpYJTvvmegvABWWNjmRS8yMNy0fuaY6btgw/U&#10;HUMpIoR9hgqqENpMSl9UZNAPbUscvat1BkOUrpTa4SPCTSPTJPmVBmuOCxW2tKqouB3vRgHvzz/3&#10;Jt+nnevsdHzx6x3mJ6UG/VEyAxHoGf7Dn/ZWK0gn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Xijb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0A60DED">
      <w:pPr>
        <w:adjustRightInd w:val="0"/>
        <w:snapToGrid w:val="0"/>
      </w:pPr>
      <w:bookmarkStart w:id="0" w:name="_GoBack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ge">
                  <wp:posOffset>8027670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0D9B1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效率提升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:开发通用组件popver定制化button后，团队新项目开发周期缩短20%；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设计动态表单引擎，支持JSON 配置化生成表单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，系统流程完成自定义配置化，完成流程智能化识别和审核，节约大量人力</w:t>
                            </w:r>
                          </w:p>
                          <w:p w14:paraId="59B0375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：通过Webpack代码按需引入分割+lazyLoad，duhr包体积降低1MB，打包数量从5个降低到2个，打包时间从25min以上降低到10min。</w:t>
                            </w:r>
                          </w:p>
                          <w:p w14:paraId="3FAEF893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支持系统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：主导过1个从0到1的中台应用项目，主导2个开发渐进式升级的前台应用项目，运维项目5个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1pt;margin-top:632.1pt;height:59.35pt;width:506.25pt;mso-position-vertical-relative:page;z-index:251671552;v-text-anchor:middle;mso-width-relative:page;mso-height-relative:page;" filled="f" stroked="f" coordsize="21600,21600" o:gfxdata="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r8OtzaAAAADQEAAA8AAAAAAAAAAQAgAAAAIgAAAGRycy9kb3ducmV2LnhtbFBLAQIUABQA&#10;AAAIAIdO4kCGoxz1JwIAACw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70D9B12">
                      <w:pPr>
                        <w:pStyle w:val="11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40" w:lineRule="auto"/>
                        <w:ind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效率提升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:开发通用组件popver定制化button后，团队新项目开发周期缩短20%；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设计动态表单引擎，支持JSON 配置化生成表单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，系统流程完成自定义配置化，完成流程智能化识别和审核，节约大量人力</w:t>
                      </w:r>
                    </w:p>
                    <w:p w14:paraId="59B0375E">
                      <w:pPr>
                        <w:pStyle w:val="11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40" w:lineRule="auto"/>
                        <w:ind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：通过Webpack代码按需引入分割+lazyLoad，duhr包体积降低1MB，打包数量从5个降低到2个，打包时间从25min以上降低到10min。</w:t>
                      </w:r>
                    </w:p>
                    <w:p w14:paraId="3FAEF893">
                      <w:pPr>
                        <w:pStyle w:val="11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40" w:lineRule="auto"/>
                        <w:ind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支持系统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：主导过1个从0到1的中台应用项目，主导2个开发渐进式升级的前台应用项目，运维项目5个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7805420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CC93E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工作成果</w:t>
                                </w:r>
                              </w:p>
                              <w:p w14:paraId="61E6043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614.6pt;height:22.3pt;width:534pt;mso-position-vertical-relative:page;z-index:251670528;mso-width-relative:page;mso-height-relative:page;" coordsize="6781800,284400" o:gfxdata="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DGGqbB3AAAAA4BAAAPAAAAAAAAAAEAIAAAACIAAABkcnMvZG93bnJldi54bWxQ&#10;SwECFAAUAAAACACHTuJAinmhxS4GAABOFgAADgAAAAAAAAABACAAAAAr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7ECC93E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工作成果</w:t>
                          </w:r>
                        </w:p>
                        <w:p w14:paraId="61E6043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4140835</wp:posOffset>
                </wp:positionV>
                <wp:extent cx="6429375" cy="3660775"/>
                <wp:effectExtent l="0" t="0" r="0" b="0"/>
                <wp:wrapSquare wrapText="bothSides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6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19C742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-2022-01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新氧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（实习生）</w:t>
                            </w:r>
                          </w:p>
                          <w:p w14:paraId="257894D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为营销产品和运营进行 PV-UV-维度数据统计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平台，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管理程序推广和用户组配置，活动配置等功能</w:t>
                            </w:r>
                          </w:p>
                          <w:p w14:paraId="13B7FE5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2022.0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-2022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7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小度云平台部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前端开发</w:t>
                            </w:r>
                          </w:p>
                          <w:p w14:paraId="36F1766C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header&amp;back&amp;dialog&amp;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date-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picker 组件开发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，统一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atom-flutter 框架符合 UE 视觉组件需求。</w:t>
                            </w:r>
                          </w:p>
                          <w:p w14:paraId="718248A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小度 show 端设备智能业务，提供丰富的快捷一键设置闹钟功能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重构日历程序闹钟日程功能，高度封装 picker 组件为多列时间流程图选择器，支持配置流程和功能替换，换肤等功能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，Vue3+ts</w:t>
                            </w:r>
                          </w:p>
                          <w:p w14:paraId="002F814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2022.08-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BPIT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外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前端开发</w:t>
                            </w:r>
                          </w:p>
                          <w:p w14:paraId="227796D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HSSC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员工服务平台和度生活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系统：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react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mat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riks2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+brick（内部组件库）</w:t>
                            </w:r>
                          </w:p>
                          <w:p w14:paraId="2F2A9763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主要用于请假、报销、福利申请、证明开具、生育津贴办理、工作居住证、落户等信息采集流程</w:t>
                            </w:r>
                          </w:p>
                          <w:p w14:paraId="010EB25F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开发OCR智能识别中间件，实现身份证/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结婚证/工作居住证/学历学位认证/出生证明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信息自动填充</w:t>
                            </w:r>
                          </w:p>
                          <w:p w14:paraId="5FA9F966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设计动态表单引擎，支持JSON 配置化生成表单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，完成流程业务自定义化设计</w:t>
                            </w:r>
                          </w:p>
                          <w:p w14:paraId="3EBEF106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主导React全家桶（v1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→v18）与Node.js（v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→v16）技术栈升级，解决旧版组件兼容性问题</w:t>
                            </w:r>
                          </w:p>
                          <w:p w14:paraId="527B1D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晋升人才盘点系统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：recat+hooks+brick（内部组件库）</w:t>
                            </w:r>
                          </w:p>
                          <w:p w14:paraId="74541433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主要用于评估员工能力、潜力及绩效，支持晋升决策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人才数据的整合与分析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优化人才管理流程</w:t>
                            </w:r>
                          </w:p>
                          <w:p w14:paraId="455F49C5">
                            <w:pPr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OCR智能识别集成（百度API）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，员工平台文件识别完成人才归类支持人才管理。</w:t>
                            </w:r>
                          </w:p>
                          <w:p w14:paraId="0CB50F0C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运维招聘系统：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React-Node-SSR；支持服务端渲染（SSR）提升SEO和首屏加载速度</w:t>
                            </w:r>
                          </w:p>
                          <w:p w14:paraId="17F088CE">
                            <w:pPr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集成NLP算法（通过Python微服务）解析简历关键词</w:t>
                            </w:r>
                          </w:p>
                          <w:p w14:paraId="75935BCE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</w:p>
                          <w:p w14:paraId="600FBB5A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16838AAE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1E4D083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75B8AB6C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1ECB87FA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95pt;margin-top:326.05pt;height:288.25pt;width:506.25pt;mso-position-vertical-relative:page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sMTx2AAAAAwBAAAPAAAAAAAAAAEAIAAAACIAAABkcnMvZG93bnJldi54bWxQSwECFAAUAAAACACH&#10;TuJAHJsls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19C742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-2022-01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新氧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（实习生）</w:t>
                      </w:r>
                    </w:p>
                    <w:p w14:paraId="257894D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为营销产品和运营进行 PV-UV-维度数据统计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平台，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管理程序推广和用户组配置，活动配置等功能</w:t>
                      </w:r>
                    </w:p>
                    <w:p w14:paraId="13B7FE5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2022.0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-2022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7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小度云平台部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前端开发</w:t>
                      </w:r>
                    </w:p>
                    <w:p w14:paraId="36F1766C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header&amp;back&amp;dialog&amp;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date-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picker 组件开发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，统一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atom-flutter 框架符合 UE 视觉组件需求。</w:t>
                      </w:r>
                    </w:p>
                    <w:p w14:paraId="718248A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小度 show 端设备智能业务，提供丰富的快捷一键设置闹钟功能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重构日历程序闹钟日程功能，高度封装 picker 组件为多列时间流程图选择器，支持配置流程和功能替换，换肤等功能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，Vue3+ts</w:t>
                      </w:r>
                    </w:p>
                    <w:p w14:paraId="002F8141"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2022.08-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至今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BPIT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外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前端开发</w:t>
                      </w:r>
                    </w:p>
                    <w:p w14:paraId="227796D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HSSC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员工服务平台和度生活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系统：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react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mat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riks2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+brick（内部组件库）</w:t>
                      </w:r>
                    </w:p>
                    <w:p w14:paraId="2F2A9763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主要用于请假、报销、福利申请、证明开具、生育津贴办理、工作居住证、落户等信息采集流程</w:t>
                      </w:r>
                    </w:p>
                    <w:p w14:paraId="010EB25F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开发OCR智能识别中间件，实现身份证/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结婚证/工作居住证/学历学位认证/出生证明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信息自动填充</w:t>
                      </w:r>
                    </w:p>
                    <w:p w14:paraId="5FA9F966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设计动态表单引擎，支持JSON 配置化生成表单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，完成流程业务自定义化设计</w:t>
                      </w:r>
                    </w:p>
                    <w:p w14:paraId="3EBEF106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主导React全家桶（v1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→v18）与Node.js（v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→v16）技术栈升级，解决旧版组件兼容性问题</w:t>
                      </w:r>
                    </w:p>
                    <w:p w14:paraId="527B1D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晋升人才盘点系统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：recat+hooks+brick（内部组件库）</w:t>
                      </w:r>
                    </w:p>
                    <w:p w14:paraId="74541433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主要用于评估员工能力、潜力及绩效，支持晋升决策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人才数据的整合与分析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优化人才管理流程</w:t>
                      </w:r>
                    </w:p>
                    <w:p w14:paraId="455F49C5">
                      <w:pPr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OCR智能识别集成（百度API）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，员工平台文件识别完成人才归类支持人才管理。</w:t>
                      </w:r>
                    </w:p>
                    <w:p w14:paraId="0CB50F0C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运维招聘系统：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React-Node-SSR；支持服务端渲染（SSR）提升SEO和首屏加载速度</w:t>
                      </w:r>
                    </w:p>
                    <w:p w14:paraId="17F088CE">
                      <w:pPr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集成NLP算法（通过Python微服务）解析简历关键词</w:t>
                      </w:r>
                    </w:p>
                    <w:p w14:paraId="75935BCE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</w:p>
                    <w:p w14:paraId="600FBB5A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 w14:paraId="16838AAE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 w14:paraId="61E4D083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 w14:paraId="75B8AB6C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 w14:paraId="1ECB87FA"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3915410</wp:posOffset>
                </wp:positionV>
                <wp:extent cx="6781800" cy="283210"/>
                <wp:effectExtent l="0" t="0" r="0" b="215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42648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308.3pt;height:22.3pt;width:534pt;mso-position-vertical-relative:page;z-index:251676672;mso-width-relative:page;mso-height-relative:page;" coordsize="6781800,284400" o:gfxdata="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F2A2pjbAAAADAEAAA8AAAAAAAAAAQAgAAAAIgAAAGRycy9kb3ducmV2LnhtbFBLAQIUABQA&#10;AAAIAIdO4kBB6ama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A42648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29845</wp:posOffset>
                </wp:positionV>
                <wp:extent cx="6526530" cy="1098550"/>
                <wp:effectExtent l="0" t="0" r="1270" b="1905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530" cy="1098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89F6B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：React（Hooks/Class）、Vue2/3（Composition API）</w:t>
                            </w:r>
                          </w:p>
                          <w:p w14:paraId="1D10DA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状态管理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：Redux/Redux-Saga、VueX、MobX</w:t>
                            </w:r>
                          </w:p>
                          <w:p w14:paraId="237C0E1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工程化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：Webpack5（分包优化，打包优化）、Babel、Vite（了解）</w:t>
                            </w:r>
                          </w:p>
                          <w:p w14:paraId="7B43F6D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UI组件库和工具链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：Ant Design、Element，Git、Linuv、postman、charles、xcode</w:t>
                            </w:r>
                          </w:p>
                          <w:p w14:paraId="2EAF622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跨端技术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：React-Node-SSR、Node.js、微服务（自修）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5pt;margin-top:2.35pt;height:86.5pt;width:513.9pt;mso-wrap-distance-bottom:0pt;mso-wrap-distance-left:9pt;mso-wrap-distance-right:9pt;mso-wrap-distance-top:0pt;z-index:251678720;mso-width-relative:page;mso-height-relative:page;" fillcolor="#FFFFFF [3201]" filled="t" stroked="f" coordsize="21600,21600" o:gfxdata="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g1wCdgAAAAJAQAADwAAAAAAAAABACAAAAAiAAAAZHJzL2Rv&#10;d25yZXYueG1sUEsBAhQAFAAAAAgAh07iQAHeLPhzAgAAzQQAAA4AAAAAAAAAAQAgAAAAJwEAAGRy&#10;cy9lMm9Eb2MueG1sUEsFBgAAAAAGAAYAWQEAAAw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 w14:paraId="2C689F6B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前端框架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：React（Hooks/Class）、Vue2/3（Composition API）</w:t>
                      </w:r>
                    </w:p>
                    <w:p w14:paraId="1D10DA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状态管理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：Redux/Redux-Saga、VueX、MobX</w:t>
                      </w:r>
                    </w:p>
                    <w:p w14:paraId="237C0E1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工程化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：Webpack5（分包优化，打包优化）、Babel、Vite（了解）</w:t>
                      </w:r>
                    </w:p>
                    <w:p w14:paraId="7B43F6D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UI组件库和工具链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：Ant Design、Element，Git、Linuv、postman、charles、xcode</w:t>
                      </w:r>
                    </w:p>
                    <w:p w14:paraId="2EAF622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跨端技术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：React-Node-SSR、Node.js、微服务（自修）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09D92DE8">
      <w:pPr>
        <w:adjustRightInd w:val="0"/>
        <w:snapToGrid w:val="0"/>
      </w:pPr>
    </w:p>
    <w:p w14:paraId="437BD0FE">
      <w:pPr>
        <w:adjustRightInd w:val="0"/>
        <w:snapToGrid w:val="0"/>
      </w:pPr>
    </w:p>
    <w:p w14:paraId="513C576C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9146540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451981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和成果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5pt;margin-top:720.2pt;height:22.3pt;width:534pt;mso-position-vertical-relative:page;z-index:251672576;mso-width-relative:page;mso-height-relative:page;" coordsize="6781800,284400" o:gfxdata="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kvZEdtwAAAAOAQAADwAAAAAAAAABACAAAAAiAAAAZHJzL2Rvd25yZXYueG1sUEsBAhQAFAAA&#10;AAgAh07iQMLoFHYmBgAAThYAAA4AAAAAAAAAAQAgAAAAKwEAAGRycy9lMm9Eb2MueG1sUEsFBgAA&#10;AAAGAAYAWQEAAMM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0451981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和成果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FAD519E">
      <w:pPr>
        <w:rPr>
          <w:rFonts w:ascii="微软雅黑" w:hAnsi="微软雅黑"/>
          <w:color w:val="C19F67"/>
          <w:sz w:val="20"/>
          <w:szCs w:val="20"/>
        </w:rPr>
      </w:pPr>
    </w:p>
    <w:p w14:paraId="420A7E4E">
      <w:pPr>
        <w:rPr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9388475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21B9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React-Node-SSR框架开发，解决传统CSR（客户端渲染）的SEO与性能问题。</w:t>
                            </w:r>
                          </w:p>
                          <w:p w14:paraId="0F38118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国家科研技术奖学金，专业二等奖学金，专业科技创新奖学金</w:t>
                            </w:r>
                          </w:p>
                          <w:p w14:paraId="145AD5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喜欢钻研新技术，平时喜欢看技术类博客，自学能力强，敢于挑战新技术，工作积极认真，细心负责</w:t>
                            </w:r>
                          </w:p>
                          <w:p w14:paraId="450EEAF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left"/>
                              <w:rPr>
                                <w:rFonts w:hint="eastAsia" w:ascii="黑体" w:hAnsi="黑体" w:eastAsia="黑体" w:cs="黑体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乐于与同事相互沟通交流，共同提升适应力、抗压能力强，能很快融入团队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739.25pt;height:42.2pt;width:506.25pt;mso-position-vertical-relative:page;z-index:251673600;v-text-anchor:middle;mso-width-relative:page;mso-height-relative:page;" filled="f" stroked="f" coordsize="21600,21600" o:gfxdata="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pz94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521B9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React-Node-SSR框架开发，解决传统CSR（客户端渲染）的SEO与性能问题。</w:t>
                      </w:r>
                    </w:p>
                    <w:p w14:paraId="0F38118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国家科研技术奖学金，专业二等奖学金，专业科技创新奖学金</w:t>
                      </w:r>
                    </w:p>
                    <w:p w14:paraId="145AD51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黑体" w:hAnsi="黑体" w:eastAsia="黑体" w:cs="黑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喜欢钻研新技术，平时喜欢看技术类博客，自学能力强，敢于挑战新技术，工作积极认真，细心负责</w:t>
                      </w:r>
                    </w:p>
                    <w:p w14:paraId="450EEAF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left"/>
                        <w:rPr>
                          <w:rFonts w:hint="eastAsia" w:ascii="黑体" w:hAnsi="黑体" w:eastAsia="黑体" w:cs="黑体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3333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乐于与同事相互沟通交流，共同提升适应力、抗压能力强，能很快融入团队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5243195</wp:posOffset>
                </wp:positionV>
                <wp:extent cx="7526655" cy="10720705"/>
                <wp:effectExtent l="12700" t="12700" r="29845" b="361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412.85pt;height:844.15pt;width:592.65pt;z-index:-251635712;v-text-anchor:middle;mso-width-relative:page;mso-height-relative:page;" fillcolor="#FFFFFF [3212]" filled="t" stroked="f" coordsize="21600,21600" o:gfxdata="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qNWt9gAAAANAQAADwAAAAAAAAABACAAAAAiAAAAZHJzL2Rvd25yZXYueG1sUEsBAhQAFAAA&#10;AAgAh07iQJv/LS9hAgAAuA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483870</wp:posOffset>
                </wp:positionV>
                <wp:extent cx="0" cy="9678670"/>
                <wp:effectExtent l="6350" t="0" r="19050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86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8.1pt;height:762.1pt;width:0pt;mso-position-vertical-relative:page;z-index:-251634688;mso-width-relative:page;mso-height-relative:page;" filled="f" stroked="t" coordsize="21600,21600" o:gfxdata="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uxdHUAAAACQEAAA8AAAAAAAAAAQAgAAAAIgAAAGRycy9kb3ducmV2LnhtbFBLAQIUABQA&#10;AAAIAIdO4kA+8xnR9AEAANUDAAAOAAAAAAAAAAEAIAAAACMBAABkcnMvZTJvRG9jLnhtbFBLBQYA&#10;AAAABgAGAFkBAACJBQAAAAA=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-6402705</wp:posOffset>
                </wp:positionV>
                <wp:extent cx="7526655" cy="10720705"/>
                <wp:effectExtent l="0" t="0" r="17145" b="234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655" cy="1072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6pt;margin-top:-504.15pt;height:844.15pt;width:592.65pt;z-index:-251636736;v-text-anchor:middle;mso-width-relative:page;mso-height-relative:page;" filled="f" stroked="f" coordsize="21600,21600" o:gfxdata="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c+eQ9sAAAAOAQAA&#10;DwAAAAAAAAABACAAAAAiAAAAZHJzL2Rvd25yZXYueG1sUEsBAhQAFAAAAAgAh07iQAibPitPAgAA&#10;jwQAAA4AAAAAAAAAAQAgAAAAKgEAAGRycy9lMm9Eb2MueG1sUEsFBgAAAAAGAAYAWQEAAOsFAAAA&#10;AA==&#10;">
                <v:fill on="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D05D1"/>
    <w:multiLevelType w:val="multilevel"/>
    <w:tmpl w:val="FE5D0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5F2A3EA"/>
    <w:multiLevelType w:val="multilevel"/>
    <w:tmpl w:val="65F2A3E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iMmEwMWIxZTdhZWZkMWQ0NjA4ZTg2OTU3ZmYwOWUifQ=="/>
  </w:docVars>
  <w:rsids>
    <w:rsidRoot w:val="1D06237C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F4103D"/>
    <w:rsid w:val="00F54173"/>
    <w:rsid w:val="00FF5D10"/>
    <w:rsid w:val="00FF7F4E"/>
    <w:rsid w:val="022F48F3"/>
    <w:rsid w:val="1D06237C"/>
    <w:rsid w:val="1EBF6AAB"/>
    <w:rsid w:val="1FBF00A4"/>
    <w:rsid w:val="21CB7B54"/>
    <w:rsid w:val="37B819C8"/>
    <w:rsid w:val="37FE1469"/>
    <w:rsid w:val="3F44ADC7"/>
    <w:rsid w:val="3FFF3B39"/>
    <w:rsid w:val="4E6E1EF9"/>
    <w:rsid w:val="53FF561C"/>
    <w:rsid w:val="5FB7B912"/>
    <w:rsid w:val="6AE66CD8"/>
    <w:rsid w:val="73C956F8"/>
    <w:rsid w:val="75FCBBFA"/>
    <w:rsid w:val="76FFCBF0"/>
    <w:rsid w:val="77588B05"/>
    <w:rsid w:val="77DD54E7"/>
    <w:rsid w:val="7EB46566"/>
    <w:rsid w:val="7EDFC8BB"/>
    <w:rsid w:val="7EEF5AE0"/>
    <w:rsid w:val="7F7EA45D"/>
    <w:rsid w:val="989FC6F3"/>
    <w:rsid w:val="B7F3E60E"/>
    <w:rsid w:val="DABE43FA"/>
    <w:rsid w:val="DF57D67C"/>
    <w:rsid w:val="E22E268B"/>
    <w:rsid w:val="EDDEAA1B"/>
    <w:rsid w:val="EFFFD4A2"/>
    <w:rsid w:val="F6FA83DA"/>
    <w:rsid w:val="F9DF6A86"/>
    <w:rsid w:val="FA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angpengfei/Library/Containers/com.kingsoft.wpsoffice.pro.mac/Data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1</Pages>
  <Words>0</Words>
  <Characters>0</Characters>
  <Lines>1</Lines>
  <Paragraphs>1</Paragraphs>
  <TotalTime>33</TotalTime>
  <ScaleCrop>false</ScaleCrop>
  <LinksUpToDate>false</LinksUpToDate>
  <CharactersWithSpaces>85</CharactersWithSpaces>
  <Application>WPS Office_6.10.0.8870_F1E327BC-269C-435d-A152-05C5408002CA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2018-04-15T08:01:00Z</dcterms:created>
  <dc:creator>kedao</dc:creator>
  <cp:lastModifiedBy>逝水年华</cp:lastModifiedBy>
  <dcterms:modified xsi:type="dcterms:W3CDTF">2025-04-27T11:31:58Z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2052-6.10.0.8870</vt:lpwstr>
  </property>
  <property fmtid="{D5CDD505-2E9C-101B-9397-08002B2CF9AE}" pid="3" name="ICV">
    <vt:lpwstr>C33FDD00DC5E9128790BA3666BDB2070_42</vt:lpwstr>
  </property>
</Properties>
</file>